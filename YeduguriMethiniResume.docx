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0D2AB6E7">
                <wp:simplePos x="0" y="0"/>
                <wp:positionH relativeFrom="page">
                  <wp:posOffset>4975860</wp:posOffset>
                </wp:positionH>
                <wp:positionV relativeFrom="paragraph">
                  <wp:posOffset>-200660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DA10F" id="Rectangle 1" o:spid="_x0000_s1026" alt="&quot;&quot;" style="position:absolute;margin-left:391.8pt;margin-top:-15.8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0n83PeMAAAANAQAADwAAAAAAAAAAAAAAAADkBAAAZHJzL2Rvd25yZXYueG1s&#10;UEsFBgAAAAAEAAQA8wAAAPQFAAAAAA=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  <w:r w:rsidR="004B7153">
        <w:rPr>
          <w:color w:val="043D68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:rsidR="00AB74C5" w:rsidRPr="004C0B91" w:rsidRDefault="004C0B91" w:rsidP="004C0B91">
            <w:pPr>
              <w:pStyle w:val="Title"/>
            </w:pPr>
            <w:r>
              <w:t>Yeduguri Methini</w:t>
            </w:r>
          </w:p>
        </w:tc>
        <w:tc>
          <w:tcPr>
            <w:tcW w:w="999" w:type="dxa"/>
          </w:tcPr>
          <w:p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989171CC72BF43AAA3B268933B33C908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:rsidR="00676B73" w:rsidRPr="002C4D08" w:rsidRDefault="003C04FD" w:rsidP="00084DEB">
            <w:pPr>
              <w:rPr>
                <w:i/>
                <w:iCs/>
                <w:color w:val="043D68"/>
              </w:rPr>
            </w:pPr>
            <w:r w:rsidRPr="003C04FD">
              <w:t xml:space="preserve">Aspiring to leverage my academic background and hands-on learning to contribute </w:t>
            </w:r>
            <w:r w:rsidR="00A202CD">
              <w:t xml:space="preserve">effectively </w:t>
            </w:r>
            <w:r w:rsidRPr="003C04FD">
              <w:t>to a dynamic team while gaining valuable industry experience</w:t>
            </w:r>
            <w:r w:rsidR="00A202CD">
              <w:t xml:space="preserve"> and enhancing my professional skills</w:t>
            </w:r>
            <w:r w:rsidRPr="003C04FD">
              <w:t>.</w:t>
            </w:r>
          </w:p>
        </w:tc>
        <w:tc>
          <w:tcPr>
            <w:tcW w:w="999" w:type="dxa"/>
            <w:vMerge w:val="restart"/>
          </w:tcPr>
          <w:p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:rsidR="00676B73" w:rsidRDefault="00676B73" w:rsidP="00676B73">
            <w:pPr>
              <w:pStyle w:val="Subtitle"/>
            </w:pPr>
          </w:p>
          <w:p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7968F106A095434AB704EBDCFF6C6FE0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:rsidR="00C106F5" w:rsidRDefault="0078693B" w:rsidP="00BC5885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  <w:r w:rsidR="0011533A">
              <w:rPr>
                <w:b/>
                <w:bCs/>
              </w:rPr>
              <w:t xml:space="preserve">: </w:t>
            </w:r>
            <w:r w:rsidR="0011533A" w:rsidRPr="0011533A">
              <w:t>9391985839</w:t>
            </w:r>
          </w:p>
          <w:p w:rsidR="002B4C1B" w:rsidRPr="002B4C1B" w:rsidRDefault="00490BEE" w:rsidP="002B4C1B">
            <w:pPr>
              <w:pStyle w:val="Heading3"/>
            </w:pPr>
            <w:r w:rsidRPr="00490BEE">
              <w:rPr>
                <w:b/>
                <w:bCs/>
              </w:rPr>
              <w:t>Email</w:t>
            </w:r>
            <w:r>
              <w:t xml:space="preserve">: </w:t>
            </w:r>
            <w:r w:rsidR="00BC5885">
              <w:t>yedugurimethini@gmail.com</w:t>
            </w:r>
          </w:p>
          <w:p w:rsidR="00676B73" w:rsidRPr="002D42F7" w:rsidRDefault="00490BEE" w:rsidP="0099108A">
            <w:pPr>
              <w:pStyle w:val="Heading3"/>
            </w:pPr>
            <w:r w:rsidRPr="002D42F7">
              <w:rPr>
                <w:b/>
                <w:bCs/>
                <w:szCs w:val="20"/>
              </w:rPr>
              <w:t>Linked</w:t>
            </w:r>
            <w:r w:rsidR="002D42F7" w:rsidRPr="002D42F7">
              <w:rPr>
                <w:b/>
                <w:bCs/>
                <w:szCs w:val="20"/>
              </w:rPr>
              <w:t>In:</w:t>
            </w:r>
            <w:r w:rsidR="002D42F7">
              <w:rPr>
                <w:szCs w:val="20"/>
              </w:rPr>
              <w:t xml:space="preserve"> </w:t>
            </w:r>
            <w:r w:rsidR="00BC5885" w:rsidRPr="00BC5885">
              <w:rPr>
                <w:szCs w:val="20"/>
              </w:rPr>
              <w:t>www.linkedin.com/in/yedugurimethini</w:t>
            </w:r>
          </w:p>
        </w:tc>
      </w:tr>
      <w:tr w:rsidR="00676B73" w:rsidRPr="002C4D08" w:rsidTr="00351FDF">
        <w:trPr>
          <w:trHeight w:val="9792"/>
        </w:trPr>
        <w:tc>
          <w:tcPr>
            <w:tcW w:w="6390" w:type="dxa"/>
          </w:tcPr>
          <w:p w:rsidR="00AA51F5" w:rsidRPr="00020BEB" w:rsidRDefault="0006710B" w:rsidP="004C0B91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DB20036" wp14:editId="60BF0217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B151B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A51F5" w:rsidRPr="00AA51F5" w:rsidRDefault="00AA51F5" w:rsidP="00AA51F5"/>
          <w:p w:rsidR="00AA51F5" w:rsidRPr="00AA51F5" w:rsidRDefault="004C0B91" w:rsidP="004C0B91">
            <w:pPr>
              <w:pStyle w:val="Heading1"/>
            </w:pPr>
            <w:r>
              <w:t>Education</w:t>
            </w:r>
          </w:p>
          <w:p w:rsidR="004C0B91" w:rsidRDefault="004C0B91" w:rsidP="004C0B91">
            <w:pPr>
              <w:rPr>
                <w:szCs w:val="20"/>
              </w:rPr>
            </w:pPr>
            <w:r w:rsidRPr="007E5885">
              <w:rPr>
                <w:szCs w:val="20"/>
              </w:rPr>
              <w:t xml:space="preserve">BACHELOR’S </w:t>
            </w:r>
            <w:r w:rsidR="00E75949" w:rsidRPr="007E5885">
              <w:rPr>
                <w:szCs w:val="20"/>
              </w:rPr>
              <w:t xml:space="preserve">ENGINEERING </w:t>
            </w:r>
            <w:r w:rsidR="00E75949">
              <w:rPr>
                <w:szCs w:val="20"/>
              </w:rPr>
              <w:t xml:space="preserve">IN </w:t>
            </w:r>
            <w:r w:rsidRPr="007E5885">
              <w:rPr>
                <w:szCs w:val="20"/>
              </w:rPr>
              <w:t>COMPUTER SCIENCE</w:t>
            </w:r>
          </w:p>
          <w:p w:rsidR="007E5885" w:rsidRPr="007E5885" w:rsidRDefault="007E5885" w:rsidP="004C0B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E5885">
              <w:rPr>
                <w:sz w:val="16"/>
                <w:szCs w:val="16"/>
              </w:rPr>
              <w:t>Annamacharya Institute of Technology &amp; Sciences, Rajampet with 8.9</w:t>
            </w:r>
            <w:r w:rsidR="008A4F18">
              <w:rPr>
                <w:sz w:val="16"/>
                <w:szCs w:val="16"/>
              </w:rPr>
              <w:t>4</w:t>
            </w:r>
            <w:r w:rsidRPr="007E5885">
              <w:rPr>
                <w:sz w:val="16"/>
                <w:szCs w:val="16"/>
              </w:rPr>
              <w:t xml:space="preserve"> CGPA [2022-2026]</w:t>
            </w:r>
          </w:p>
          <w:p w:rsidR="007E5885" w:rsidRDefault="007E5885" w:rsidP="004C0B91">
            <w:pPr>
              <w:rPr>
                <w:szCs w:val="20"/>
              </w:rPr>
            </w:pPr>
          </w:p>
          <w:p w:rsidR="007E5885" w:rsidRPr="007E5885" w:rsidRDefault="007E5885" w:rsidP="004C0B91">
            <w:pPr>
              <w:rPr>
                <w:szCs w:val="20"/>
              </w:rPr>
            </w:pPr>
            <w:r>
              <w:rPr>
                <w:szCs w:val="20"/>
              </w:rPr>
              <w:t>PRE-UNIVERSITY COURSE IN MBIPC</w:t>
            </w:r>
          </w:p>
          <w:p w:rsidR="00BC5885" w:rsidRDefault="007E5885" w:rsidP="00BC5885">
            <w:pPr>
              <w:rPr>
                <w:sz w:val="16"/>
                <w:szCs w:val="16"/>
              </w:rPr>
            </w:pPr>
            <w:r>
              <w:t xml:space="preserve">    </w:t>
            </w:r>
            <w:r w:rsidRPr="007E5885">
              <w:rPr>
                <w:sz w:val="16"/>
                <w:szCs w:val="16"/>
              </w:rPr>
              <w:t>Rajiv Gandhi University of Knowledge Technologies, Idupulapaya with 9.46</w:t>
            </w:r>
            <w:r w:rsidR="00C106F5">
              <w:rPr>
                <w:sz w:val="16"/>
                <w:szCs w:val="16"/>
              </w:rPr>
              <w:t xml:space="preserve"> CGPA </w:t>
            </w:r>
            <w:r w:rsidRPr="007E5885">
              <w:rPr>
                <w:sz w:val="16"/>
                <w:szCs w:val="16"/>
              </w:rPr>
              <w:t>[2020-2022]</w:t>
            </w:r>
          </w:p>
          <w:p w:rsidR="00BC5885" w:rsidRDefault="00BC5885" w:rsidP="00BC5885">
            <w:pPr>
              <w:rPr>
                <w:sz w:val="16"/>
                <w:szCs w:val="16"/>
              </w:rPr>
            </w:pPr>
          </w:p>
          <w:p w:rsidR="00BC5885" w:rsidRPr="00015A06" w:rsidRDefault="00015A06" w:rsidP="00BC5885">
            <w:pPr>
              <w:rPr>
                <w:szCs w:val="20"/>
              </w:rPr>
            </w:pPr>
            <w:r w:rsidRPr="00015A06">
              <w:rPr>
                <w:szCs w:val="20"/>
              </w:rPr>
              <w:t>S</w:t>
            </w:r>
            <w:r w:rsidR="00E75949">
              <w:rPr>
                <w:szCs w:val="20"/>
              </w:rPr>
              <w:t>ECONDARY SCHOOL</w:t>
            </w:r>
          </w:p>
          <w:p w:rsidR="00BC5885" w:rsidRPr="00BC5885" w:rsidRDefault="00BC5885" w:rsidP="00BC58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BC5885">
              <w:rPr>
                <w:sz w:val="16"/>
                <w:szCs w:val="16"/>
              </w:rPr>
              <w:t>Z.P Boys High School [8</w:t>
            </w:r>
            <w:r w:rsidRPr="00BC5885">
              <w:rPr>
                <w:sz w:val="16"/>
                <w:szCs w:val="16"/>
                <w:vertAlign w:val="superscript"/>
              </w:rPr>
              <w:t>th</w:t>
            </w:r>
            <w:r w:rsidRPr="00BC5885">
              <w:rPr>
                <w:sz w:val="16"/>
                <w:szCs w:val="16"/>
              </w:rPr>
              <w:t xml:space="preserve"> -10</w:t>
            </w:r>
            <w:r w:rsidRPr="00BC5885">
              <w:rPr>
                <w:sz w:val="16"/>
                <w:szCs w:val="16"/>
                <w:vertAlign w:val="superscript"/>
              </w:rPr>
              <w:t>th</w:t>
            </w:r>
            <w:r w:rsidRPr="00BC5885">
              <w:rPr>
                <w:sz w:val="16"/>
                <w:szCs w:val="16"/>
              </w:rPr>
              <w:t xml:space="preserve"> class] [10</w:t>
            </w:r>
            <w:r w:rsidRPr="00BC5885">
              <w:rPr>
                <w:sz w:val="16"/>
                <w:szCs w:val="16"/>
                <w:vertAlign w:val="superscript"/>
              </w:rPr>
              <w:t>th</w:t>
            </w:r>
            <w:r w:rsidRPr="00BC5885">
              <w:rPr>
                <w:sz w:val="16"/>
                <w:szCs w:val="16"/>
              </w:rPr>
              <w:t xml:space="preserve"> class with cgpa 10]</w:t>
            </w:r>
          </w:p>
          <w:p w:rsidR="007E5885" w:rsidRPr="007E5885" w:rsidRDefault="007E5885" w:rsidP="007E5885"/>
          <w:p w:rsidR="00351FDF" w:rsidRDefault="00015A06" w:rsidP="00351FDF">
            <w:pPr>
              <w:pStyle w:val="Heading1"/>
            </w:pPr>
            <w:r>
              <w:t>Professional Development</w:t>
            </w:r>
          </w:p>
          <w:p w:rsidR="008A4F18" w:rsidRDefault="008A4F18" w:rsidP="008A4F18">
            <w:pPr>
              <w:pStyle w:val="Heading2"/>
            </w:pPr>
            <w:r>
              <w:t>Experience</w:t>
            </w:r>
          </w:p>
          <w:p w:rsidR="008A4F18" w:rsidRPr="008A4F18" w:rsidRDefault="008A4F18" w:rsidP="008A4F18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 w:rsidRPr="008A4F18">
              <w:rPr>
                <w:sz w:val="16"/>
                <w:szCs w:val="16"/>
              </w:rPr>
              <w:t>Successfully completed a one-month virtual, project-based internship as a Python Developer Intern at NextIn Era Technologies, gaining practical experience in Python development (April 2025).</w:t>
            </w:r>
          </w:p>
          <w:p w:rsidR="00516FA5" w:rsidRDefault="00015A06" w:rsidP="00516FA5">
            <w:pPr>
              <w:pStyle w:val="Heading2"/>
            </w:pPr>
            <w:r>
              <w:t>Courses</w:t>
            </w:r>
          </w:p>
          <w:p w:rsidR="00516FA5" w:rsidRPr="00516FA5" w:rsidRDefault="00516FA5" w:rsidP="00516FA5">
            <w:pPr>
              <w:pStyle w:val="ListParagraph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 w:rsidRPr="00516FA5">
              <w:rPr>
                <w:sz w:val="16"/>
                <w:szCs w:val="16"/>
              </w:rPr>
              <w:t>Completed the NPTEL course on 'Data Analytics with Python</w:t>
            </w:r>
            <w:r w:rsidRPr="00516FA5">
              <w:rPr>
                <w:b/>
                <w:bCs/>
                <w:sz w:val="16"/>
                <w:szCs w:val="16"/>
              </w:rPr>
              <w:t>,'</w:t>
            </w:r>
            <w:r w:rsidRPr="00516FA5">
              <w:rPr>
                <w:sz w:val="16"/>
                <w:szCs w:val="16"/>
              </w:rPr>
              <w:t xml:space="preserve"> earning an Elite certification with a consolidated score of 64</w:t>
            </w:r>
            <w:r w:rsidRPr="00516FA5">
              <w:rPr>
                <w:b/>
                <w:bCs/>
                <w:sz w:val="16"/>
                <w:szCs w:val="16"/>
              </w:rPr>
              <w:t>%</w:t>
            </w:r>
            <w:r w:rsidRPr="00516FA5">
              <w:rPr>
                <w:sz w:val="16"/>
                <w:szCs w:val="16"/>
              </w:rPr>
              <w:t>, conducted by IIT</w:t>
            </w:r>
            <w:r w:rsidRPr="00516FA5">
              <w:rPr>
                <w:b/>
                <w:bCs/>
                <w:sz w:val="16"/>
                <w:szCs w:val="16"/>
              </w:rPr>
              <w:t xml:space="preserve"> </w:t>
            </w:r>
            <w:r w:rsidRPr="00516FA5">
              <w:rPr>
                <w:sz w:val="16"/>
                <w:szCs w:val="16"/>
              </w:rPr>
              <w:t>Roorkee (</w:t>
            </w:r>
            <w:r w:rsidR="00E95E8A">
              <w:rPr>
                <w:sz w:val="16"/>
                <w:szCs w:val="16"/>
              </w:rPr>
              <w:t>Jan</w:t>
            </w:r>
            <w:r w:rsidRPr="00516FA5">
              <w:rPr>
                <w:sz w:val="16"/>
                <w:szCs w:val="16"/>
              </w:rPr>
              <w:t xml:space="preserve"> – </w:t>
            </w:r>
            <w:r w:rsidR="00E95E8A">
              <w:rPr>
                <w:sz w:val="16"/>
                <w:szCs w:val="16"/>
              </w:rPr>
              <w:t>April</w:t>
            </w:r>
            <w:r w:rsidRPr="00516FA5">
              <w:rPr>
                <w:sz w:val="16"/>
                <w:szCs w:val="16"/>
              </w:rPr>
              <w:t xml:space="preserve"> 202</w:t>
            </w:r>
            <w:r w:rsidR="00E95E8A">
              <w:rPr>
                <w:sz w:val="16"/>
                <w:szCs w:val="16"/>
              </w:rPr>
              <w:t>5</w:t>
            </w:r>
            <w:r w:rsidRPr="00516FA5">
              <w:rPr>
                <w:sz w:val="16"/>
                <w:szCs w:val="16"/>
              </w:rPr>
              <w:t>).</w:t>
            </w:r>
          </w:p>
          <w:p w:rsidR="0006710B" w:rsidRDefault="00B00492" w:rsidP="0006710B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B00492">
              <w:rPr>
                <w:sz w:val="16"/>
                <w:szCs w:val="16"/>
              </w:rPr>
              <w:t>Completed the NPTEL course on 'The Joy of Computing Using Python,' earning an Elite certification with a Silver Medal</w:t>
            </w:r>
            <w:r w:rsidR="00A47275">
              <w:rPr>
                <w:sz w:val="16"/>
                <w:szCs w:val="16"/>
              </w:rPr>
              <w:t>, with a consolidated score of 82%</w:t>
            </w:r>
            <w:r w:rsidRPr="00B00492">
              <w:rPr>
                <w:sz w:val="16"/>
                <w:szCs w:val="16"/>
              </w:rPr>
              <w:t>, conducted by IIT Madras (July - October 2024</w:t>
            </w:r>
            <w:r w:rsidR="00B0001A">
              <w:rPr>
                <w:sz w:val="16"/>
                <w:szCs w:val="16"/>
              </w:rPr>
              <w:t>).</w:t>
            </w:r>
          </w:p>
          <w:p w:rsidR="0006710B" w:rsidRDefault="0006710B" w:rsidP="0006710B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06710B">
              <w:rPr>
                <w:sz w:val="16"/>
                <w:szCs w:val="16"/>
              </w:rPr>
              <w:t xml:space="preserve"> Academic Internship, AITS Rajampet (Mar–May 2024): Learned cloud computing </w:t>
            </w:r>
            <w:r>
              <w:rPr>
                <w:sz w:val="16"/>
                <w:szCs w:val="16"/>
              </w:rPr>
              <w:t xml:space="preserve">basics </w:t>
            </w:r>
            <w:r w:rsidRPr="0006710B">
              <w:rPr>
                <w:sz w:val="16"/>
                <w:szCs w:val="16"/>
              </w:rPr>
              <w:t>and emerging tech through Job Prep-led program.</w:t>
            </w:r>
          </w:p>
          <w:p w:rsidR="00490BEE" w:rsidRPr="0006710B" w:rsidRDefault="00015A06" w:rsidP="0006710B">
            <w:pPr>
              <w:pStyle w:val="Heading2"/>
              <w:rPr>
                <w:sz w:val="16"/>
                <w:szCs w:val="16"/>
              </w:rPr>
            </w:pPr>
            <w:r>
              <w:t>Workshops</w:t>
            </w:r>
          </w:p>
          <w:p w:rsidR="00B00492" w:rsidRDefault="00566C0C" w:rsidP="00EA12C2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E63F78">
              <w:rPr>
                <w:sz w:val="16"/>
                <w:szCs w:val="16"/>
              </w:rPr>
              <w:t xml:space="preserve">Attended a three-day workshop on </w:t>
            </w:r>
            <w:r w:rsidR="006E64C8">
              <w:rPr>
                <w:sz w:val="16"/>
                <w:szCs w:val="16"/>
              </w:rPr>
              <w:t>‘</w:t>
            </w:r>
            <w:r w:rsidRPr="00E63F78">
              <w:rPr>
                <w:sz w:val="16"/>
                <w:szCs w:val="16"/>
              </w:rPr>
              <w:t>Data Science &amp; Machin</w:t>
            </w:r>
            <w:r w:rsidR="00E63F78" w:rsidRPr="00E63F78">
              <w:rPr>
                <w:sz w:val="16"/>
                <w:szCs w:val="16"/>
              </w:rPr>
              <w:t>e Learning</w:t>
            </w:r>
            <w:r w:rsidR="006E64C8">
              <w:rPr>
                <w:sz w:val="16"/>
                <w:szCs w:val="16"/>
              </w:rPr>
              <w:t>’</w:t>
            </w:r>
            <w:r w:rsidR="005B4E5C">
              <w:rPr>
                <w:sz w:val="16"/>
                <w:szCs w:val="16"/>
              </w:rPr>
              <w:t>, conducted by InfySkill EduTech Pvt Ltd (March 2024).</w:t>
            </w:r>
            <w:r w:rsidR="005B4E5C" w:rsidRPr="005B4E5C">
              <w:rPr>
                <w:sz w:val="16"/>
                <w:szCs w:val="16"/>
              </w:rPr>
              <w:t xml:space="preserve"> </w:t>
            </w:r>
          </w:p>
          <w:p w:rsidR="00490BEE" w:rsidRPr="00490BEE" w:rsidRDefault="00490BEE" w:rsidP="00490BEE">
            <w:pPr>
              <w:rPr>
                <w:sz w:val="16"/>
                <w:szCs w:val="16"/>
              </w:rPr>
            </w:pPr>
          </w:p>
          <w:p w:rsidR="00351FDF" w:rsidRDefault="005B4E5C" w:rsidP="00351FDF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Participated i</w:t>
            </w:r>
            <w:r w:rsidRPr="005B4E5C">
              <w:rPr>
                <w:sz w:val="16"/>
                <w:szCs w:val="16"/>
              </w:rPr>
              <w:t>n a one-week workshop on</w:t>
            </w:r>
            <w:r>
              <w:rPr>
                <w:sz w:val="16"/>
                <w:szCs w:val="16"/>
              </w:rPr>
              <w:t xml:space="preserve"> </w:t>
            </w:r>
            <w:r w:rsidR="006E64C8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Development of animations and mobile applications</w:t>
            </w:r>
            <w:r w:rsidR="006E64C8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 (September 2021)</w:t>
            </w:r>
            <w:r w:rsidR="00EA12C2">
              <w:rPr>
                <w:sz w:val="16"/>
                <w:szCs w:val="16"/>
              </w:rPr>
              <w:t>.</w:t>
            </w:r>
          </w:p>
          <w:p w:rsidR="0006710B" w:rsidRDefault="0006710B" w:rsidP="0006710B">
            <w:pPr>
              <w:pStyle w:val="Heading2"/>
            </w:pPr>
            <w:r w:rsidRPr="0006710B">
              <w:t>Achievements</w:t>
            </w:r>
          </w:p>
          <w:p w:rsidR="0006710B" w:rsidRPr="0006710B" w:rsidRDefault="0006710B" w:rsidP="0006710B">
            <w:pPr>
              <w:pStyle w:val="ListParagraph"/>
              <w:numPr>
                <w:ilvl w:val="0"/>
                <w:numId w:val="32"/>
              </w:numPr>
            </w:pPr>
            <w:r w:rsidRPr="0006710B">
              <w:rPr>
                <w:sz w:val="16"/>
                <w:szCs w:val="16"/>
              </w:rPr>
              <w:t>Ranked 10,245 in NCAT 2025 (4.6L+ participants) with 84.39 percentile; top 92.16 percentile in Reasoning, 86.36 in Verbal.</w:t>
            </w:r>
          </w:p>
        </w:tc>
        <w:tc>
          <w:tcPr>
            <w:tcW w:w="999" w:type="dxa"/>
            <w:vMerge/>
          </w:tcPr>
          <w:p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2515F3" wp14:editId="390BF30B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3B5AC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3726F" w:rsidRPr="00A3726F" w:rsidRDefault="00000000" w:rsidP="005F07F2">
            <w:pPr>
              <w:pStyle w:val="Subtitle"/>
            </w:pPr>
            <w:sdt>
              <w:sdtPr>
                <w:id w:val="-609588387"/>
                <w:placeholder>
                  <w:docPart w:val="F2D9491D05064930BAFBAAD04EE2BBCA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:rsidR="00351FDF" w:rsidRPr="005F07F2" w:rsidRDefault="00000000" w:rsidP="00136B3E">
            <w:pPr>
              <w:rPr>
                <w:sz w:val="16"/>
                <w:szCs w:val="16"/>
              </w:rPr>
            </w:pPr>
            <w:sdt>
              <w:sdtPr>
                <w:id w:val="1203286039"/>
                <w:placeholder>
                  <w:docPart w:val="038DCFED97B542F19D2735B0CF0D9926"/>
                </w:placeholder>
                <w15:appearance w15:val="hidden"/>
              </w:sdtPr>
              <w:sdtContent>
                <w:r w:rsidR="001C095F" w:rsidRPr="005F07F2">
                  <w:rPr>
                    <w:sz w:val="16"/>
                    <w:szCs w:val="16"/>
                  </w:rPr>
                  <w:t>An enthusiastic computer science student with hands-on experience</w:t>
                </w:r>
              </w:sdtContent>
            </w:sdt>
            <w:r w:rsidR="005F07F2">
              <w:rPr>
                <w:sz w:val="16"/>
                <w:szCs w:val="16"/>
              </w:rPr>
              <w:t>.</w:t>
            </w:r>
            <w:r w:rsidR="005F07F2" w:rsidRPr="005F07F2">
              <w:t xml:space="preserve"> </w:t>
            </w:r>
            <w:r w:rsidR="005F07F2" w:rsidRPr="005F07F2">
              <w:rPr>
                <w:sz w:val="16"/>
                <w:szCs w:val="16"/>
              </w:rPr>
              <w:t>Eager to apply my coding skills and problem-solving abilities in a real-world to further develop my knowledge and contribute to team projects.</w:t>
            </w:r>
          </w:p>
          <w:p w:rsidR="00351FDF" w:rsidRDefault="00351FDF" w:rsidP="00676B73"/>
          <w:p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2272DB0" wp14:editId="6B301CDB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E52465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51FDF" w:rsidRPr="00E91344" w:rsidRDefault="00351FDF" w:rsidP="00676B73"/>
          <w:p w:rsidR="00351FDF" w:rsidRDefault="002C56AA" w:rsidP="00351FDF">
            <w:pPr>
              <w:pStyle w:val="Subtitle"/>
            </w:pPr>
            <w:r>
              <w:t>SKills</w:t>
            </w:r>
          </w:p>
          <w:p w:rsidR="00351FDF" w:rsidRDefault="005F07F2" w:rsidP="00E91344">
            <w:r>
              <w:t>Technical Skills</w:t>
            </w:r>
          </w:p>
          <w:p w:rsidR="00676B73" w:rsidRPr="00490BEE" w:rsidRDefault="005F07F2" w:rsidP="00351FDF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 w:rsidRPr="00490BEE">
              <w:rPr>
                <w:b/>
                <w:bCs/>
                <w:sz w:val="16"/>
                <w:szCs w:val="16"/>
              </w:rPr>
              <w:t xml:space="preserve">Programming Languages: </w:t>
            </w:r>
            <w:r w:rsidR="00321308" w:rsidRPr="00490BEE">
              <w:rPr>
                <w:sz w:val="16"/>
                <w:szCs w:val="16"/>
              </w:rPr>
              <w:t>Python, HTML</w:t>
            </w:r>
            <w:r w:rsidRPr="00490BEE">
              <w:rPr>
                <w:sz w:val="16"/>
                <w:szCs w:val="16"/>
              </w:rPr>
              <w:t>, C</w:t>
            </w:r>
          </w:p>
          <w:p w:rsidR="005F07F2" w:rsidRPr="00490BEE" w:rsidRDefault="005F07F2" w:rsidP="00351FDF">
            <w:pPr>
              <w:pStyle w:val="ListParagraph"/>
              <w:numPr>
                <w:ilvl w:val="0"/>
                <w:numId w:val="29"/>
              </w:numPr>
              <w:rPr>
                <w:sz w:val="16"/>
                <w:szCs w:val="16"/>
              </w:rPr>
            </w:pPr>
            <w:r w:rsidRPr="00490BEE">
              <w:rPr>
                <w:b/>
                <w:bCs/>
                <w:sz w:val="16"/>
                <w:szCs w:val="16"/>
              </w:rPr>
              <w:t xml:space="preserve">Software/Tools: </w:t>
            </w:r>
            <w:r w:rsidRPr="00490BEE">
              <w:rPr>
                <w:sz w:val="16"/>
                <w:szCs w:val="16"/>
              </w:rPr>
              <w:t xml:space="preserve">Jupyter Notebooks, </w:t>
            </w:r>
            <w:r w:rsidR="009951C8" w:rsidRPr="00490BEE">
              <w:rPr>
                <w:sz w:val="16"/>
                <w:szCs w:val="16"/>
              </w:rPr>
              <w:t>VS Code, Dev-C++</w:t>
            </w:r>
            <w:r w:rsidR="00CC0D62">
              <w:rPr>
                <w:sz w:val="16"/>
                <w:szCs w:val="16"/>
              </w:rPr>
              <w:t>,ServiceNow</w:t>
            </w:r>
          </w:p>
          <w:p w:rsidR="009951C8" w:rsidRDefault="009951C8" w:rsidP="009951C8">
            <w:pPr>
              <w:rPr>
                <w:szCs w:val="20"/>
              </w:rPr>
            </w:pPr>
            <w:r>
              <w:rPr>
                <w:szCs w:val="20"/>
              </w:rPr>
              <w:t>Soft Skills</w:t>
            </w:r>
          </w:p>
          <w:p w:rsidR="009951C8" w:rsidRPr="009951C8" w:rsidRDefault="009951C8" w:rsidP="009951C8">
            <w:pPr>
              <w:pStyle w:val="ListParagraph"/>
              <w:numPr>
                <w:ilvl w:val="0"/>
                <w:numId w:val="30"/>
              </w:numPr>
              <w:rPr>
                <w:sz w:val="16"/>
                <w:szCs w:val="16"/>
                <w:lang w:val="en-IN"/>
              </w:rPr>
            </w:pPr>
            <w:r w:rsidRPr="009951C8">
              <w:rPr>
                <w:b/>
                <w:bCs/>
                <w:sz w:val="16"/>
                <w:szCs w:val="16"/>
                <w:lang w:val="en-IN"/>
              </w:rPr>
              <w:t>Problem-Solving</w:t>
            </w:r>
            <w:r w:rsidRPr="009951C8">
              <w:rPr>
                <w:sz w:val="16"/>
                <w:szCs w:val="16"/>
                <w:lang w:val="en-IN"/>
              </w:rPr>
              <w:t>: Strong analytical and troubleshooting skills</w:t>
            </w:r>
          </w:p>
          <w:p w:rsidR="009951C8" w:rsidRPr="009951C8" w:rsidRDefault="009951C8" w:rsidP="009951C8">
            <w:pPr>
              <w:pStyle w:val="ListParagraph"/>
              <w:numPr>
                <w:ilvl w:val="0"/>
                <w:numId w:val="30"/>
              </w:numPr>
              <w:rPr>
                <w:sz w:val="16"/>
                <w:szCs w:val="16"/>
                <w:lang w:val="en-IN"/>
              </w:rPr>
            </w:pPr>
            <w:r w:rsidRPr="009951C8">
              <w:rPr>
                <w:b/>
                <w:bCs/>
                <w:sz w:val="16"/>
                <w:szCs w:val="16"/>
                <w:lang w:val="en-IN"/>
              </w:rPr>
              <w:t>Time Management</w:t>
            </w:r>
            <w:r w:rsidRPr="009951C8">
              <w:rPr>
                <w:sz w:val="16"/>
                <w:szCs w:val="16"/>
                <w:lang w:val="en-IN"/>
              </w:rPr>
              <w:t>: Ability to manage multiple tasks and meet deadlines</w:t>
            </w:r>
          </w:p>
          <w:p w:rsidR="009951C8" w:rsidRPr="009951C8" w:rsidRDefault="009951C8" w:rsidP="009951C8">
            <w:pPr>
              <w:pStyle w:val="ListParagraph"/>
              <w:numPr>
                <w:ilvl w:val="0"/>
                <w:numId w:val="30"/>
              </w:numPr>
              <w:rPr>
                <w:sz w:val="14"/>
                <w:szCs w:val="14"/>
              </w:rPr>
            </w:pPr>
            <w:r w:rsidRPr="00490BEE">
              <w:rPr>
                <w:b/>
                <w:bCs/>
                <w:sz w:val="16"/>
                <w:szCs w:val="16"/>
                <w:lang w:val="en-IN"/>
              </w:rPr>
              <w:t>Teamwork</w:t>
            </w:r>
            <w:r w:rsidRPr="00490BEE">
              <w:rPr>
                <w:sz w:val="16"/>
                <w:szCs w:val="16"/>
                <w:lang w:val="en-IN"/>
              </w:rPr>
              <w:t>: Experience collaborating in diverse, cross-functional teams</w:t>
            </w:r>
          </w:p>
          <w:p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A826EF" wp14:editId="389C95D8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558909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51FDF" w:rsidRPr="00E91344" w:rsidRDefault="00351FDF" w:rsidP="00351FDF"/>
          <w:p w:rsidR="00351FDF" w:rsidRPr="00C822BF" w:rsidRDefault="008C3029" w:rsidP="00351FDF">
            <w:pPr>
              <w:pStyle w:val="Subtitle"/>
            </w:pPr>
            <w:r>
              <w:t>Hobbies</w:t>
            </w:r>
          </w:p>
          <w:p w:rsidR="00490BEE" w:rsidRPr="00490BEE" w:rsidRDefault="00490BEE" w:rsidP="00490BEE">
            <w:pPr>
              <w:pStyle w:val="Heading3"/>
              <w:numPr>
                <w:ilvl w:val="0"/>
                <w:numId w:val="31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B</w:t>
            </w:r>
            <w:r w:rsidRPr="00490BEE">
              <w:rPr>
                <w:sz w:val="14"/>
                <w:szCs w:val="14"/>
                <w:lang w:val="en-US"/>
              </w:rPr>
              <w:t>logging articles on Medium on topics lik</w:t>
            </w:r>
            <w:r>
              <w:rPr>
                <w:sz w:val="14"/>
                <w:szCs w:val="14"/>
                <w:lang w:val="en-US"/>
              </w:rPr>
              <w:t xml:space="preserve">e </w:t>
            </w:r>
            <w:r w:rsidRPr="00490BEE">
              <w:rPr>
                <w:sz w:val="14"/>
                <w:szCs w:val="14"/>
                <w:lang w:val="en-US"/>
              </w:rPr>
              <w:t>about self-reflection, emotions, and personal thoughts</w:t>
            </w:r>
          </w:p>
          <w:p w:rsidR="00490BEE" w:rsidRPr="00490BEE" w:rsidRDefault="00490BEE" w:rsidP="00490BEE">
            <w:pPr>
              <w:pStyle w:val="Heading3"/>
              <w:numPr>
                <w:ilvl w:val="0"/>
                <w:numId w:val="31"/>
              </w:numPr>
              <w:rPr>
                <w:sz w:val="14"/>
                <w:szCs w:val="14"/>
              </w:rPr>
            </w:pPr>
            <w:r w:rsidRPr="00490BEE">
              <w:rPr>
                <w:sz w:val="14"/>
                <w:szCs w:val="14"/>
                <w:lang w:val="en-US"/>
              </w:rPr>
              <w:t>Reading e-comics and e-books</w:t>
            </w:r>
          </w:p>
          <w:p w:rsidR="00351FDF" w:rsidRPr="00490BEE" w:rsidRDefault="00490BEE" w:rsidP="00490BEE">
            <w:pPr>
              <w:pStyle w:val="Heading3"/>
              <w:numPr>
                <w:ilvl w:val="0"/>
                <w:numId w:val="31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W</w:t>
            </w:r>
            <w:r w:rsidRPr="00490BEE">
              <w:rPr>
                <w:sz w:val="14"/>
                <w:szCs w:val="14"/>
                <w:lang w:val="en-US"/>
              </w:rPr>
              <w:t>riting poems</w:t>
            </w:r>
          </w:p>
        </w:tc>
      </w:tr>
    </w:tbl>
    <w:p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7134" w:rsidRDefault="00B67134" w:rsidP="00AA35A8">
      <w:pPr>
        <w:spacing w:line="240" w:lineRule="auto"/>
      </w:pPr>
      <w:r>
        <w:separator/>
      </w:r>
    </w:p>
  </w:endnote>
  <w:endnote w:type="continuationSeparator" w:id="0">
    <w:p w:rsidR="00B67134" w:rsidRDefault="00B67134" w:rsidP="00AA35A8">
      <w:pPr>
        <w:spacing w:line="240" w:lineRule="auto"/>
      </w:pPr>
      <w:r>
        <w:continuationSeparator/>
      </w:r>
    </w:p>
  </w:endnote>
  <w:endnote w:type="continuationNotice" w:id="1">
    <w:p w:rsidR="00B67134" w:rsidRDefault="00B671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7134" w:rsidRDefault="00B67134" w:rsidP="00AA35A8">
      <w:pPr>
        <w:spacing w:line="240" w:lineRule="auto"/>
      </w:pPr>
      <w:r>
        <w:separator/>
      </w:r>
    </w:p>
  </w:footnote>
  <w:footnote w:type="continuationSeparator" w:id="0">
    <w:p w:rsidR="00B67134" w:rsidRDefault="00B67134" w:rsidP="00AA35A8">
      <w:pPr>
        <w:spacing w:line="240" w:lineRule="auto"/>
      </w:pPr>
      <w:r>
        <w:continuationSeparator/>
      </w:r>
    </w:p>
  </w:footnote>
  <w:footnote w:type="continuationNotice" w:id="1">
    <w:p w:rsidR="00B67134" w:rsidRDefault="00B6713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69623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11454646" o:spid="_x0000_i1025" type="#_x0000_t75" style="width:13.8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4995287B" wp14:editId="7A3EE08E">
            <wp:extent cx="175260" cy="175260"/>
            <wp:effectExtent l="0" t="0" r="0" b="0"/>
            <wp:docPr id="611454646" name="Picture 61145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A89E856" id="Picture 298072234" o:spid="_x0000_i1025" type="#_x0000_t75" style="width:13.2pt;height:13.2pt;visibility:visible;mso-wrap-style:square">
            <v:imagedata r:id="rId3" o:title=""/>
          </v:shape>
        </w:pict>
      </mc:Choice>
      <mc:Fallback>
        <w:drawing>
          <wp:inline distT="0" distB="0" distL="0" distR="0" wp14:anchorId="59399AAD" wp14:editId="11EFB8B1">
            <wp:extent cx="167640" cy="167640"/>
            <wp:effectExtent l="0" t="0" r="0" b="0"/>
            <wp:docPr id="298072234" name="Picture 29807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05AF4"/>
    <w:multiLevelType w:val="hybridMultilevel"/>
    <w:tmpl w:val="2924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F417B"/>
    <w:multiLevelType w:val="hybridMultilevel"/>
    <w:tmpl w:val="B5808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11A21"/>
    <w:multiLevelType w:val="hybridMultilevel"/>
    <w:tmpl w:val="54AA8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27F94"/>
    <w:multiLevelType w:val="hybridMultilevel"/>
    <w:tmpl w:val="255A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C3043"/>
    <w:multiLevelType w:val="hybridMultilevel"/>
    <w:tmpl w:val="92B0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4088C"/>
    <w:multiLevelType w:val="hybridMultilevel"/>
    <w:tmpl w:val="1AD02636"/>
    <w:lvl w:ilvl="0" w:tplc="40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1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10A0C"/>
    <w:multiLevelType w:val="hybridMultilevel"/>
    <w:tmpl w:val="2FF42A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053ADC"/>
    <w:multiLevelType w:val="hybridMultilevel"/>
    <w:tmpl w:val="F2EC0406"/>
    <w:lvl w:ilvl="0" w:tplc="A836C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60CCE"/>
    <w:multiLevelType w:val="hybridMultilevel"/>
    <w:tmpl w:val="F41A3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E4FBC"/>
    <w:multiLevelType w:val="hybridMultilevel"/>
    <w:tmpl w:val="25AC9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26A27"/>
    <w:multiLevelType w:val="hybridMultilevel"/>
    <w:tmpl w:val="5EF8C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7"/>
  </w:num>
  <w:num w:numId="3" w16cid:durableId="1835339782">
    <w:abstractNumId w:val="13"/>
  </w:num>
  <w:num w:numId="4" w16cid:durableId="879703970">
    <w:abstractNumId w:val="15"/>
  </w:num>
  <w:num w:numId="5" w16cid:durableId="27066385">
    <w:abstractNumId w:val="23"/>
  </w:num>
  <w:num w:numId="6" w16cid:durableId="629288324">
    <w:abstractNumId w:val="18"/>
  </w:num>
  <w:num w:numId="7" w16cid:durableId="2102947809">
    <w:abstractNumId w:val="22"/>
  </w:num>
  <w:num w:numId="8" w16cid:durableId="1044523296">
    <w:abstractNumId w:val="21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542795325">
    <w:abstractNumId w:val="28"/>
  </w:num>
  <w:num w:numId="23" w16cid:durableId="566956323">
    <w:abstractNumId w:val="12"/>
  </w:num>
  <w:num w:numId="24" w16cid:durableId="343434241">
    <w:abstractNumId w:val="20"/>
  </w:num>
  <w:num w:numId="25" w16cid:durableId="1754543593">
    <w:abstractNumId w:val="25"/>
  </w:num>
  <w:num w:numId="26" w16cid:durableId="1137452819">
    <w:abstractNumId w:val="16"/>
  </w:num>
  <w:num w:numId="27" w16cid:durableId="1399940792">
    <w:abstractNumId w:val="24"/>
  </w:num>
  <w:num w:numId="28" w16cid:durableId="1900969299">
    <w:abstractNumId w:val="17"/>
  </w:num>
  <w:num w:numId="29" w16cid:durableId="1815099415">
    <w:abstractNumId w:val="29"/>
  </w:num>
  <w:num w:numId="30" w16cid:durableId="370886678">
    <w:abstractNumId w:val="14"/>
  </w:num>
  <w:num w:numId="31" w16cid:durableId="890773618">
    <w:abstractNumId w:val="26"/>
  </w:num>
  <w:num w:numId="32" w16cid:durableId="4472413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1"/>
    <w:rsid w:val="0000752A"/>
    <w:rsid w:val="00015A06"/>
    <w:rsid w:val="00016465"/>
    <w:rsid w:val="00033263"/>
    <w:rsid w:val="000334C1"/>
    <w:rsid w:val="00050842"/>
    <w:rsid w:val="0005380E"/>
    <w:rsid w:val="0006710B"/>
    <w:rsid w:val="000767C7"/>
    <w:rsid w:val="000873F6"/>
    <w:rsid w:val="000B286F"/>
    <w:rsid w:val="000C2B44"/>
    <w:rsid w:val="000C34D9"/>
    <w:rsid w:val="000D134B"/>
    <w:rsid w:val="000F039F"/>
    <w:rsid w:val="0010041D"/>
    <w:rsid w:val="001125D5"/>
    <w:rsid w:val="0011533A"/>
    <w:rsid w:val="00124ED6"/>
    <w:rsid w:val="00136B3E"/>
    <w:rsid w:val="0014583A"/>
    <w:rsid w:val="00153576"/>
    <w:rsid w:val="00167789"/>
    <w:rsid w:val="00194704"/>
    <w:rsid w:val="001B160B"/>
    <w:rsid w:val="001C095F"/>
    <w:rsid w:val="001D477D"/>
    <w:rsid w:val="001D76FA"/>
    <w:rsid w:val="001F2C20"/>
    <w:rsid w:val="00203213"/>
    <w:rsid w:val="002236D5"/>
    <w:rsid w:val="00243756"/>
    <w:rsid w:val="0024611B"/>
    <w:rsid w:val="00263451"/>
    <w:rsid w:val="0027193E"/>
    <w:rsid w:val="00284246"/>
    <w:rsid w:val="002966D6"/>
    <w:rsid w:val="002A3201"/>
    <w:rsid w:val="002A7891"/>
    <w:rsid w:val="002B4C1B"/>
    <w:rsid w:val="002B51DB"/>
    <w:rsid w:val="002C4D08"/>
    <w:rsid w:val="002C4E0C"/>
    <w:rsid w:val="002C56AA"/>
    <w:rsid w:val="002C774A"/>
    <w:rsid w:val="002C7C6F"/>
    <w:rsid w:val="002D42F7"/>
    <w:rsid w:val="002E7306"/>
    <w:rsid w:val="002F1355"/>
    <w:rsid w:val="00321308"/>
    <w:rsid w:val="00331DCE"/>
    <w:rsid w:val="00334FEA"/>
    <w:rsid w:val="00351FDF"/>
    <w:rsid w:val="00352A17"/>
    <w:rsid w:val="00357E3C"/>
    <w:rsid w:val="00360857"/>
    <w:rsid w:val="00383FFC"/>
    <w:rsid w:val="003877F8"/>
    <w:rsid w:val="00391BEA"/>
    <w:rsid w:val="003965A9"/>
    <w:rsid w:val="003B35CD"/>
    <w:rsid w:val="003B4AEF"/>
    <w:rsid w:val="003B7F92"/>
    <w:rsid w:val="003C04FD"/>
    <w:rsid w:val="003D207B"/>
    <w:rsid w:val="003E2525"/>
    <w:rsid w:val="00415CF3"/>
    <w:rsid w:val="00435BA1"/>
    <w:rsid w:val="00447CA5"/>
    <w:rsid w:val="00453A7B"/>
    <w:rsid w:val="00457ADE"/>
    <w:rsid w:val="00464B92"/>
    <w:rsid w:val="00466F51"/>
    <w:rsid w:val="004860D9"/>
    <w:rsid w:val="00490600"/>
    <w:rsid w:val="004909EF"/>
    <w:rsid w:val="00490BEE"/>
    <w:rsid w:val="004936B2"/>
    <w:rsid w:val="004A1426"/>
    <w:rsid w:val="004A28EA"/>
    <w:rsid w:val="004B7153"/>
    <w:rsid w:val="004C0B91"/>
    <w:rsid w:val="004C1032"/>
    <w:rsid w:val="004D67F8"/>
    <w:rsid w:val="00504E47"/>
    <w:rsid w:val="0051604E"/>
    <w:rsid w:val="00516FA5"/>
    <w:rsid w:val="00524297"/>
    <w:rsid w:val="00537559"/>
    <w:rsid w:val="0055776E"/>
    <w:rsid w:val="00566C0C"/>
    <w:rsid w:val="00574DB0"/>
    <w:rsid w:val="00591061"/>
    <w:rsid w:val="005A1C94"/>
    <w:rsid w:val="005A6F8D"/>
    <w:rsid w:val="005B4861"/>
    <w:rsid w:val="005B4E5C"/>
    <w:rsid w:val="005E0FB7"/>
    <w:rsid w:val="005F07F2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6E64C8"/>
    <w:rsid w:val="006F1F9C"/>
    <w:rsid w:val="00746B0A"/>
    <w:rsid w:val="00752A04"/>
    <w:rsid w:val="007569C2"/>
    <w:rsid w:val="0077153E"/>
    <w:rsid w:val="0077548F"/>
    <w:rsid w:val="0078693B"/>
    <w:rsid w:val="0079001A"/>
    <w:rsid w:val="00791376"/>
    <w:rsid w:val="00791C5D"/>
    <w:rsid w:val="007B4FF4"/>
    <w:rsid w:val="007D7F15"/>
    <w:rsid w:val="007E0E79"/>
    <w:rsid w:val="007E47A0"/>
    <w:rsid w:val="007E5885"/>
    <w:rsid w:val="00822AAD"/>
    <w:rsid w:val="00831977"/>
    <w:rsid w:val="00865D5F"/>
    <w:rsid w:val="00871DB8"/>
    <w:rsid w:val="00887E05"/>
    <w:rsid w:val="008A171A"/>
    <w:rsid w:val="008A32A5"/>
    <w:rsid w:val="008A4F18"/>
    <w:rsid w:val="008C3029"/>
    <w:rsid w:val="008C6FDE"/>
    <w:rsid w:val="008D68BB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951C8"/>
    <w:rsid w:val="009A7F3F"/>
    <w:rsid w:val="009B038A"/>
    <w:rsid w:val="009D646A"/>
    <w:rsid w:val="00A202CD"/>
    <w:rsid w:val="00A20EF6"/>
    <w:rsid w:val="00A3726F"/>
    <w:rsid w:val="00A379B4"/>
    <w:rsid w:val="00A4248D"/>
    <w:rsid w:val="00A47275"/>
    <w:rsid w:val="00A633B0"/>
    <w:rsid w:val="00A718B6"/>
    <w:rsid w:val="00A9079E"/>
    <w:rsid w:val="00A9291E"/>
    <w:rsid w:val="00AA1166"/>
    <w:rsid w:val="00AA35A8"/>
    <w:rsid w:val="00AA51F5"/>
    <w:rsid w:val="00AA530F"/>
    <w:rsid w:val="00AA73A0"/>
    <w:rsid w:val="00AB74C5"/>
    <w:rsid w:val="00AE562D"/>
    <w:rsid w:val="00AE7533"/>
    <w:rsid w:val="00B0001A"/>
    <w:rsid w:val="00B00492"/>
    <w:rsid w:val="00B20F64"/>
    <w:rsid w:val="00B412BB"/>
    <w:rsid w:val="00B42685"/>
    <w:rsid w:val="00B45879"/>
    <w:rsid w:val="00B535AD"/>
    <w:rsid w:val="00B6073A"/>
    <w:rsid w:val="00B67134"/>
    <w:rsid w:val="00B75292"/>
    <w:rsid w:val="00B8453F"/>
    <w:rsid w:val="00B85473"/>
    <w:rsid w:val="00BC5885"/>
    <w:rsid w:val="00BE5968"/>
    <w:rsid w:val="00BF7216"/>
    <w:rsid w:val="00C106F5"/>
    <w:rsid w:val="00C272EB"/>
    <w:rsid w:val="00C62E97"/>
    <w:rsid w:val="00C81645"/>
    <w:rsid w:val="00CA61BE"/>
    <w:rsid w:val="00CB3E40"/>
    <w:rsid w:val="00CC0D62"/>
    <w:rsid w:val="00CC626D"/>
    <w:rsid w:val="00CE0641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2CAD"/>
    <w:rsid w:val="00E359F8"/>
    <w:rsid w:val="00E360EA"/>
    <w:rsid w:val="00E47B33"/>
    <w:rsid w:val="00E547A9"/>
    <w:rsid w:val="00E570A5"/>
    <w:rsid w:val="00E63F78"/>
    <w:rsid w:val="00E75949"/>
    <w:rsid w:val="00E77096"/>
    <w:rsid w:val="00E91344"/>
    <w:rsid w:val="00E95E8A"/>
    <w:rsid w:val="00EA12C2"/>
    <w:rsid w:val="00EB20A4"/>
    <w:rsid w:val="00EB74E8"/>
    <w:rsid w:val="00EC0F79"/>
    <w:rsid w:val="00ED0A53"/>
    <w:rsid w:val="00EF22EF"/>
    <w:rsid w:val="00F02E99"/>
    <w:rsid w:val="00F055F4"/>
    <w:rsid w:val="00F11BC2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6E398B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customStyle="1" w:styleId="University">
    <w:name w:val="University"/>
    <w:basedOn w:val="Normal"/>
    <w:qFormat/>
    <w:rsid w:val="004C0B91"/>
    <w:pPr>
      <w:spacing w:after="120" w:line="259" w:lineRule="auto"/>
      <w:contextualSpacing/>
      <w:jc w:val="both"/>
    </w:pPr>
    <w:rPr>
      <w:caps/>
      <w:color w:val="auto"/>
      <w:sz w:val="24"/>
    </w:rPr>
  </w:style>
  <w:style w:type="paragraph" w:customStyle="1" w:styleId="ContactInfo">
    <w:name w:val="Contact Info"/>
    <w:basedOn w:val="Normal"/>
    <w:uiPriority w:val="10"/>
    <w:qFormat/>
    <w:rsid w:val="00BC5885"/>
    <w:pPr>
      <w:spacing w:after="120" w:line="259" w:lineRule="auto"/>
    </w:pPr>
    <w:rPr>
      <w:rFonts w:eastAsiaTheme="minorEastAsia"/>
      <w:color w:val="auto"/>
      <w:sz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C5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dug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171CC72BF43AAA3B268933B33C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29258-BABE-49A3-B16E-AD20EA1B74A3}"/>
      </w:docPartPr>
      <w:docPartBody>
        <w:p w:rsidR="00C71491" w:rsidRDefault="00000000">
          <w:pPr>
            <w:pStyle w:val="989171CC72BF43AAA3B268933B33C908"/>
          </w:pPr>
          <w:r w:rsidRPr="002C4D08">
            <w:t>OBJECTIVE</w:t>
          </w:r>
        </w:p>
      </w:docPartBody>
    </w:docPart>
    <w:docPart>
      <w:docPartPr>
        <w:name w:val="7968F106A095434AB704EBDCFF6C6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23ABC-A167-4A5F-BC14-7F2105B0571C}"/>
      </w:docPartPr>
      <w:docPartBody>
        <w:p w:rsidR="00C71491" w:rsidRDefault="00000000">
          <w:pPr>
            <w:pStyle w:val="7968F106A095434AB704EBDCFF6C6FE0"/>
          </w:pPr>
          <w:r w:rsidRPr="001540E8">
            <w:t>Contact</w:t>
          </w:r>
        </w:p>
      </w:docPartBody>
    </w:docPart>
    <w:docPart>
      <w:docPartPr>
        <w:name w:val="F2D9491D05064930BAFBAAD04EE2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FA68C-2521-48D9-8B10-1EBCB073E494}"/>
      </w:docPartPr>
      <w:docPartBody>
        <w:p w:rsidR="00C71491" w:rsidRDefault="00000000">
          <w:pPr>
            <w:pStyle w:val="F2D9491D05064930BAFBAAD04EE2BBCA"/>
          </w:pPr>
          <w:r>
            <w:t>About Me</w:t>
          </w:r>
        </w:p>
      </w:docPartBody>
    </w:docPart>
    <w:docPart>
      <w:docPartPr>
        <w:name w:val="038DCFED97B542F19D2735B0CF0D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E0E1D-0CAC-4DAC-883A-F999E45EB423}"/>
      </w:docPartPr>
      <w:docPartBody>
        <w:p w:rsidR="00C71491" w:rsidRDefault="00000000">
          <w:pPr>
            <w:pStyle w:val="038DCFED97B542F19D2735B0CF0D9926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9B"/>
    <w:rsid w:val="0005380E"/>
    <w:rsid w:val="001D1F9B"/>
    <w:rsid w:val="002314E2"/>
    <w:rsid w:val="0047532B"/>
    <w:rsid w:val="004B7624"/>
    <w:rsid w:val="0055776E"/>
    <w:rsid w:val="00583B8A"/>
    <w:rsid w:val="00591061"/>
    <w:rsid w:val="006F1F9C"/>
    <w:rsid w:val="007E0E79"/>
    <w:rsid w:val="00822604"/>
    <w:rsid w:val="00843F58"/>
    <w:rsid w:val="00A9079E"/>
    <w:rsid w:val="00B412BB"/>
    <w:rsid w:val="00B4799B"/>
    <w:rsid w:val="00B6073A"/>
    <w:rsid w:val="00C01511"/>
    <w:rsid w:val="00C71491"/>
    <w:rsid w:val="00CC626D"/>
    <w:rsid w:val="00FA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171CC72BF43AAA3B268933B33C908">
    <w:name w:val="989171CC72BF43AAA3B268933B33C908"/>
  </w:style>
  <w:style w:type="paragraph" w:customStyle="1" w:styleId="7968F106A095434AB704EBDCFF6C6FE0">
    <w:name w:val="7968F106A095434AB704EBDCFF6C6FE0"/>
  </w:style>
  <w:style w:type="paragraph" w:customStyle="1" w:styleId="F2D9491D05064930BAFBAAD04EE2BBCA">
    <w:name w:val="F2D9491D05064930BAFBAAD04EE2BBCA"/>
  </w:style>
  <w:style w:type="paragraph" w:customStyle="1" w:styleId="038DCFED97B542F19D2735B0CF0D9926">
    <w:name w:val="038DCFED97B542F19D2735B0CF0D9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2024-12-17T17:12:00Z</dcterms:created>
  <dcterms:modified xsi:type="dcterms:W3CDTF">2025-06-02T15:47:00Z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